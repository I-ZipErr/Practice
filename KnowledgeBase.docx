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254A" w14:textId="13235C5E" w:rsidR="004F0D7B" w:rsidRDefault="007375E1" w:rsidP="007375E1">
      <w:pPr>
        <w:pStyle w:val="Heading1"/>
        <w:rPr>
          <w:lang w:val="en-US"/>
        </w:rPr>
      </w:pPr>
      <w:r>
        <w:rPr>
          <w:lang w:val="en-US"/>
        </w:rPr>
        <w:t>Basics</w:t>
      </w:r>
    </w:p>
    <w:p w14:paraId="33598D51" w14:textId="77777777" w:rsidR="007375E1" w:rsidRDefault="007375E1" w:rsidP="007375E1">
      <w:pPr>
        <w:rPr>
          <w:lang w:val="en-US" w:eastAsia="ru-RU"/>
        </w:rPr>
      </w:pPr>
    </w:p>
    <w:p w14:paraId="661A7634" w14:textId="77777777" w:rsidR="007375E1" w:rsidRDefault="007375E1" w:rsidP="007375E1">
      <w:pPr>
        <w:rPr>
          <w:lang w:val="en-US"/>
        </w:rPr>
      </w:pPr>
      <w:r>
        <w:rPr>
          <w:lang w:val="en-US"/>
        </w:rPr>
        <w:t xml:space="preserve">Hypervisor – </w:t>
      </w:r>
      <w:r w:rsidRPr="004019BC">
        <w:rPr>
          <w:lang w:val="en-US"/>
        </w:rPr>
        <w:t>also known as a virtual machine monitor (VMM) or virtualizer, is a type of computer software, firmware or hardware that creates and runs virtual machines</w:t>
      </w:r>
      <w:r>
        <w:rPr>
          <w:lang w:val="en-US"/>
        </w:rPr>
        <w:t xml:space="preserve"> (whole OS’s);</w:t>
      </w:r>
    </w:p>
    <w:p w14:paraId="2035911F" w14:textId="77777777" w:rsidR="007375E1" w:rsidRPr="004F0D7B" w:rsidRDefault="007375E1" w:rsidP="007375E1">
      <w:pPr>
        <w:rPr>
          <w:lang w:val="en-US"/>
        </w:rPr>
      </w:pPr>
      <w:r w:rsidRPr="004019BC">
        <w:rPr>
          <w:lang w:val="en-US"/>
        </w:rPr>
        <w:t>https://en.wikipedia.org/wiki/Hypervisor</w:t>
      </w:r>
    </w:p>
    <w:p w14:paraId="46C906EA" w14:textId="77777777" w:rsidR="007375E1" w:rsidRDefault="007375E1" w:rsidP="007375E1">
      <w:pPr>
        <w:rPr>
          <w:lang w:val="en-US" w:eastAsia="ru-RU"/>
        </w:rPr>
      </w:pPr>
    </w:p>
    <w:p w14:paraId="011036FF" w14:textId="77777777" w:rsidR="007375E1" w:rsidRDefault="007375E1" w:rsidP="007375E1">
      <w:pPr>
        <w:rPr>
          <w:lang w:val="en-US" w:eastAsia="ru-RU"/>
        </w:rPr>
      </w:pPr>
    </w:p>
    <w:p w14:paraId="39A9D03C" w14:textId="339D6C84" w:rsidR="007375E1" w:rsidRDefault="007375E1" w:rsidP="007375E1">
      <w:pPr>
        <w:pStyle w:val="Heading1"/>
        <w:rPr>
          <w:lang w:val="en-US"/>
        </w:rPr>
      </w:pPr>
      <w:r>
        <w:rPr>
          <w:lang w:val="en-US"/>
        </w:rPr>
        <w:t>Software</w:t>
      </w:r>
      <w:r w:rsidR="009B233A">
        <w:rPr>
          <w:lang w:val="en-US"/>
        </w:rPr>
        <w:t>-specific</w:t>
      </w:r>
      <w:r>
        <w:rPr>
          <w:lang w:val="en-US"/>
        </w:rPr>
        <w:t xml:space="preserve"> info</w:t>
      </w:r>
    </w:p>
    <w:p w14:paraId="06163C0D" w14:textId="77777777" w:rsidR="007375E1" w:rsidRPr="007375E1" w:rsidRDefault="007375E1" w:rsidP="007375E1">
      <w:pPr>
        <w:rPr>
          <w:lang w:val="en-US" w:eastAsia="ru-RU"/>
        </w:rPr>
      </w:pPr>
    </w:p>
    <w:p w14:paraId="43D94931" w14:textId="4060F0D0" w:rsidR="0002660E" w:rsidRDefault="004F0D7B" w:rsidP="008526FA">
      <w:pPr>
        <w:rPr>
          <w:lang w:val="en-US"/>
        </w:rPr>
      </w:pPr>
      <w:r>
        <w:rPr>
          <w:lang w:val="en-US"/>
        </w:rPr>
        <w:t>Vagrant Tutorials</w:t>
      </w:r>
    </w:p>
    <w:p w14:paraId="0A9C720D" w14:textId="2C7D3D6A" w:rsidR="004F0D7B" w:rsidRDefault="00000000" w:rsidP="008526FA">
      <w:pPr>
        <w:rPr>
          <w:rStyle w:val="Hyperlink"/>
          <w:lang w:val="en-US"/>
        </w:rPr>
      </w:pPr>
      <w:hyperlink r:id="rId8" w:history="1">
        <w:r w:rsidR="004019BC" w:rsidRPr="0088448F">
          <w:rPr>
            <w:rStyle w:val="Hyperlink"/>
            <w:lang w:val="en-US"/>
          </w:rPr>
          <w:t>https://developer.hashicorp.com/vagrant/tutorials</w:t>
        </w:r>
      </w:hyperlink>
    </w:p>
    <w:p w14:paraId="5B3616EE" w14:textId="4366FBA1" w:rsidR="00E96733" w:rsidRDefault="00E96733" w:rsidP="00E96733">
      <w:pPr>
        <w:rPr>
          <w:rStyle w:val="Hyperlink"/>
          <w:color w:val="auto"/>
          <w:u w:val="none"/>
          <w:lang w:val="en-US"/>
        </w:rPr>
      </w:pPr>
      <w:r w:rsidRPr="00E96733">
        <w:rPr>
          <w:rStyle w:val="Hyperlink"/>
          <w:color w:val="auto"/>
          <w:u w:val="none"/>
          <w:lang w:val="en-US"/>
        </w:rPr>
        <w:t>Vagrant Tips And Docs</w:t>
      </w:r>
    </w:p>
    <w:p w14:paraId="06A9C79A" w14:textId="1D5186A0" w:rsidR="00E96733" w:rsidRDefault="00000000" w:rsidP="00E96733">
      <w:pPr>
        <w:rPr>
          <w:lang w:val="en-US"/>
        </w:rPr>
      </w:pPr>
      <w:hyperlink r:id="rId9" w:history="1">
        <w:r w:rsidR="00E96733" w:rsidRPr="00023ADE">
          <w:rPr>
            <w:rStyle w:val="Hyperlink"/>
            <w:lang w:val="en-US"/>
          </w:rPr>
          <w:t>https://developer.hashicorp.com/vagrant/docs/vagrantfile/tips</w:t>
        </w:r>
      </w:hyperlink>
      <w:r w:rsidR="00E96733">
        <w:rPr>
          <w:lang w:val="en-US"/>
        </w:rPr>
        <w:t xml:space="preserve"> </w:t>
      </w:r>
    </w:p>
    <w:p w14:paraId="16455145" w14:textId="3642CB3C" w:rsidR="00B618FC" w:rsidRDefault="00B618FC" w:rsidP="00E96733">
      <w:pPr>
        <w:rPr>
          <w:lang w:val="en-US"/>
        </w:rPr>
      </w:pPr>
      <w:r>
        <w:rPr>
          <w:lang w:val="en-US"/>
        </w:rPr>
        <w:t>Vagrant Box Cloud</w:t>
      </w:r>
    </w:p>
    <w:p w14:paraId="0DE1AD50" w14:textId="6D5A673E" w:rsidR="00B618FC" w:rsidRDefault="00000000" w:rsidP="00E96733">
      <w:pPr>
        <w:rPr>
          <w:lang w:val="en-US"/>
        </w:rPr>
      </w:pPr>
      <w:hyperlink r:id="rId10" w:history="1">
        <w:r w:rsidR="00B618FC" w:rsidRPr="00023ADE">
          <w:rPr>
            <w:rStyle w:val="Hyperlink"/>
            <w:lang w:val="en-US"/>
          </w:rPr>
          <w:t>https://app.vagrantup.com/bento/boxes/ubuntu-24.04</w:t>
        </w:r>
      </w:hyperlink>
      <w:r w:rsidR="00B618FC">
        <w:rPr>
          <w:lang w:val="en-US"/>
        </w:rPr>
        <w:t xml:space="preserve"> </w:t>
      </w:r>
    </w:p>
    <w:p w14:paraId="596058BA" w14:textId="375B0BF9" w:rsidR="00B618FC" w:rsidRDefault="00B618FC" w:rsidP="00E96733">
      <w:pPr>
        <w:rPr>
          <w:lang w:val="en-US"/>
        </w:rPr>
      </w:pPr>
      <w:r>
        <w:rPr>
          <w:lang w:val="en-US"/>
        </w:rPr>
        <w:t>Vagrant Video+Text guide</w:t>
      </w:r>
    </w:p>
    <w:p w14:paraId="3F056E87" w14:textId="68CE2454" w:rsidR="00B618FC" w:rsidRDefault="00000000" w:rsidP="00E96733">
      <w:pPr>
        <w:rPr>
          <w:lang w:val="en-US"/>
        </w:rPr>
      </w:pPr>
      <w:hyperlink r:id="rId11" w:history="1">
        <w:r w:rsidR="00B618FC" w:rsidRPr="00023ADE">
          <w:rPr>
            <w:rStyle w:val="Hyperlink"/>
            <w:lang w:val="en-US"/>
          </w:rPr>
          <w:t>https://www.youtube.com/watch?v=0HVukklzCQg</w:t>
        </w:r>
      </w:hyperlink>
    </w:p>
    <w:p w14:paraId="501A548B" w14:textId="3F3558B4" w:rsidR="00B618FC" w:rsidRDefault="00000000" w:rsidP="00E96733">
      <w:pPr>
        <w:rPr>
          <w:lang w:val="en-US"/>
        </w:rPr>
      </w:pPr>
      <w:hyperlink r:id="rId12" w:history="1">
        <w:r w:rsidR="00B618FC" w:rsidRPr="00023ADE">
          <w:rPr>
            <w:rStyle w:val="Hyperlink"/>
            <w:lang w:val="en-US"/>
          </w:rPr>
          <w:t>https://zigzag-talon-29c.notion.site/Vagrant-a569198bd62e462daa9fd1dc09db0d97</w:t>
        </w:r>
      </w:hyperlink>
    </w:p>
    <w:p w14:paraId="3F6CAC5B" w14:textId="4E2104BC" w:rsidR="00B618FC" w:rsidRDefault="00B618FC" w:rsidP="00E96733">
      <w:pPr>
        <w:rPr>
          <w:lang w:val="en-US"/>
        </w:rPr>
      </w:pPr>
      <w:r>
        <w:rPr>
          <w:lang w:val="en-US"/>
        </w:rPr>
        <w:t>Vagrant additional docs (????????)</w:t>
      </w:r>
    </w:p>
    <w:p w14:paraId="4704BCA0" w14:textId="19520E5C" w:rsidR="00B618FC" w:rsidRPr="00426743" w:rsidRDefault="00000000" w:rsidP="00E96733">
      <w:pPr>
        <w:rPr>
          <w:lang w:val="en-US"/>
        </w:rPr>
      </w:pPr>
      <w:hyperlink r:id="rId13" w:history="1">
        <w:r w:rsidR="006646A3" w:rsidRPr="00023ADE">
          <w:rPr>
            <w:rStyle w:val="Hyperlink"/>
            <w:lang w:val="en-US"/>
          </w:rPr>
          <w:t>https://friendsofvagrant.github.io/v1/docs/index.html</w:t>
        </w:r>
      </w:hyperlink>
    </w:p>
    <w:p w14:paraId="4C22CB6B" w14:textId="785CFF95" w:rsidR="006646A3" w:rsidRDefault="006646A3" w:rsidP="00E96733">
      <w:pPr>
        <w:rPr>
          <w:lang w:val="en-US"/>
        </w:rPr>
      </w:pPr>
      <w:r>
        <w:rPr>
          <w:lang w:val="en-US"/>
        </w:rPr>
        <w:t>Vagrant array</w:t>
      </w:r>
    </w:p>
    <w:p w14:paraId="21495736" w14:textId="3882190A" w:rsidR="006646A3" w:rsidRPr="00E96733" w:rsidRDefault="006646A3" w:rsidP="00E96733">
      <w:pPr>
        <w:rPr>
          <w:lang w:val="en-US"/>
        </w:rPr>
      </w:pPr>
      <w:r w:rsidRPr="006646A3">
        <w:rPr>
          <w:lang w:val="en-US"/>
        </w:rPr>
        <w:t>https://github.com/hashicorp/vagrant/issues/12268</w:t>
      </w:r>
    </w:p>
    <w:p w14:paraId="0123DAAF" w14:textId="77777777" w:rsidR="004019BC" w:rsidRDefault="004019BC" w:rsidP="008526FA">
      <w:pPr>
        <w:rPr>
          <w:lang w:val="en-US"/>
        </w:rPr>
      </w:pPr>
    </w:p>
    <w:p w14:paraId="1441AF7D" w14:textId="77777777" w:rsidR="004019BC" w:rsidRDefault="004019BC" w:rsidP="008526FA">
      <w:pPr>
        <w:rPr>
          <w:lang w:val="en-US"/>
        </w:rPr>
      </w:pPr>
    </w:p>
    <w:p w14:paraId="17A1C868" w14:textId="01DBA2F6" w:rsidR="004019BC" w:rsidRDefault="004019BC" w:rsidP="008526FA">
      <w:pPr>
        <w:rPr>
          <w:lang w:val="en-US"/>
        </w:rPr>
      </w:pPr>
      <w:r>
        <w:rPr>
          <w:lang w:val="en-US"/>
        </w:rPr>
        <w:t>VMWare Fusion – Hypervisor for MacOS</w:t>
      </w:r>
    </w:p>
    <w:p w14:paraId="4F8CA9CF" w14:textId="58D6FCF2" w:rsidR="004019BC" w:rsidRDefault="00000000" w:rsidP="008526FA">
      <w:pPr>
        <w:rPr>
          <w:lang w:val="en-US"/>
        </w:rPr>
      </w:pPr>
      <w:hyperlink r:id="rId14" w:history="1">
        <w:r w:rsidR="004019BC" w:rsidRPr="0088448F">
          <w:rPr>
            <w:rStyle w:val="Hyperlink"/>
            <w:lang w:val="en-US"/>
          </w:rPr>
          <w:t>https://en.wikipedia.org/wiki/VMware_Fusion</w:t>
        </w:r>
      </w:hyperlink>
    </w:p>
    <w:p w14:paraId="38B8055C" w14:textId="52AA70DC" w:rsidR="00B618FC" w:rsidRDefault="00B618FC" w:rsidP="007B37FA">
      <w:pPr>
        <w:rPr>
          <w:lang w:val="en-US"/>
        </w:rPr>
      </w:pPr>
    </w:p>
    <w:p w14:paraId="19F88FC0" w14:textId="77777777" w:rsidR="00474027" w:rsidRDefault="00474027" w:rsidP="00D36ACC">
      <w:pPr>
        <w:ind w:firstLine="0"/>
        <w:rPr>
          <w:lang w:val="en-US"/>
        </w:rPr>
      </w:pPr>
    </w:p>
    <w:p w14:paraId="3A672142" w14:textId="65C2E655" w:rsidR="00474027" w:rsidRDefault="00000000" w:rsidP="007B37FA">
      <w:pPr>
        <w:rPr>
          <w:lang w:val="en-US"/>
        </w:rPr>
      </w:pPr>
      <w:hyperlink r:id="rId15" w:history="1">
        <w:r w:rsidR="00474027" w:rsidRPr="00B618FC">
          <w:rPr>
            <w:rStyle w:val="Hyperlink"/>
            <w:lang w:val="en-US"/>
          </w:rPr>
          <w:t>DevOps (notion.site)</w:t>
        </w:r>
      </w:hyperlink>
    </w:p>
    <w:p w14:paraId="04827BEB" w14:textId="0DDA879D" w:rsidR="00474027" w:rsidRDefault="00000000" w:rsidP="00474027">
      <w:pPr>
        <w:rPr>
          <w:lang w:val="en-US"/>
        </w:rPr>
      </w:pPr>
      <w:hyperlink r:id="rId16" w:history="1">
        <w:r w:rsidR="00474027" w:rsidRPr="00023ADE">
          <w:rPr>
            <w:rStyle w:val="Hyperlink"/>
            <w:lang w:val="en-US"/>
          </w:rPr>
          <w:t>https://zigzag-talon-29c.notion.site/DevOps-c6c22293a858426892fe9633a1e3c53b</w:t>
        </w:r>
      </w:hyperlink>
      <w:r w:rsidR="00474027">
        <w:rPr>
          <w:lang w:val="en-US"/>
        </w:rPr>
        <w:t xml:space="preserve"> </w:t>
      </w:r>
    </w:p>
    <w:p w14:paraId="4553F7CE" w14:textId="77777777" w:rsidR="003520A5" w:rsidRDefault="003520A5" w:rsidP="00474027">
      <w:pPr>
        <w:rPr>
          <w:lang w:val="en-US"/>
        </w:rPr>
      </w:pPr>
    </w:p>
    <w:p w14:paraId="0E24E2A1" w14:textId="77777777" w:rsidR="003520A5" w:rsidRPr="00426743" w:rsidRDefault="003520A5" w:rsidP="00474027">
      <w:pPr>
        <w:rPr>
          <w:lang w:val="en-US"/>
        </w:rPr>
      </w:pPr>
      <w:r>
        <w:rPr>
          <w:lang w:val="en-US"/>
        </w:rPr>
        <w:t>Kubernetes principles</w:t>
      </w:r>
    </w:p>
    <w:p w14:paraId="2AD77A15" w14:textId="05D81CFF" w:rsidR="003520A5" w:rsidRDefault="003520A5" w:rsidP="00474027">
      <w:pPr>
        <w:rPr>
          <w:lang w:val="en-US"/>
        </w:rPr>
      </w:pPr>
      <w:r w:rsidRPr="003520A5">
        <w:rPr>
          <w:lang w:val="en-US"/>
        </w:rPr>
        <w:t>https://blog.skillfactory.ru/glossary/kubernetes/</w:t>
      </w:r>
      <w:r>
        <w:rPr>
          <w:lang w:val="en-US"/>
        </w:rPr>
        <w:t xml:space="preserve"> </w:t>
      </w:r>
    </w:p>
    <w:p w14:paraId="3D05E4F1" w14:textId="77777777" w:rsidR="00426743" w:rsidRDefault="00426743" w:rsidP="00474027">
      <w:pPr>
        <w:rPr>
          <w:lang w:val="en-US"/>
        </w:rPr>
      </w:pPr>
    </w:p>
    <w:p w14:paraId="1FFF2771" w14:textId="0C416AD5" w:rsidR="00426743" w:rsidRDefault="00426743" w:rsidP="00474027">
      <w:pPr>
        <w:rPr>
          <w:lang w:val="en-US"/>
        </w:rPr>
      </w:pPr>
      <w:r>
        <w:t xml:space="preserve">Сущности </w:t>
      </w:r>
      <w:r>
        <w:rPr>
          <w:lang w:val="en-US"/>
        </w:rPr>
        <w:t>k8s, control plane</w:t>
      </w:r>
    </w:p>
    <w:p w14:paraId="0BECEB09" w14:textId="04EFA5EC" w:rsidR="00A91F8B" w:rsidRPr="007216BF" w:rsidRDefault="00A91F8B" w:rsidP="00474027">
      <w:pPr>
        <w:rPr>
          <w:lang w:val="en-US"/>
        </w:rPr>
      </w:pPr>
      <w:r>
        <w:rPr>
          <w:lang w:val="en-US"/>
        </w:rPr>
        <w:t>Lens, open lens, k9s</w:t>
      </w:r>
      <w:r w:rsidR="007216BF">
        <w:rPr>
          <w:lang w:val="en-US"/>
        </w:rPr>
        <w:t xml:space="preserve"> – </w:t>
      </w:r>
      <w:r w:rsidR="007216BF">
        <w:t>Визуализация</w:t>
      </w:r>
      <w:r w:rsidR="007216BF" w:rsidRPr="007216BF">
        <w:rPr>
          <w:lang w:val="en-US"/>
        </w:rPr>
        <w:t xml:space="preserve"> </w:t>
      </w:r>
      <w:r w:rsidR="007216BF">
        <w:rPr>
          <w:lang w:val="en-US"/>
        </w:rPr>
        <w:t>k8s</w:t>
      </w:r>
    </w:p>
    <w:sectPr w:rsidR="00A91F8B" w:rsidRPr="007216BF" w:rsidSect="00337B50"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AAFDB" w14:textId="77777777" w:rsidR="00CC6AEA" w:rsidRDefault="00CC6AEA" w:rsidP="00A2299D">
      <w:r>
        <w:separator/>
      </w:r>
    </w:p>
  </w:endnote>
  <w:endnote w:type="continuationSeparator" w:id="0">
    <w:p w14:paraId="70CC2341" w14:textId="77777777" w:rsidR="00CC6AEA" w:rsidRDefault="00CC6AEA" w:rsidP="00A2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512762"/>
      <w:docPartObj>
        <w:docPartGallery w:val="Page Numbers (Bottom of Page)"/>
        <w:docPartUnique/>
      </w:docPartObj>
    </w:sdtPr>
    <w:sdtContent>
      <w:p w14:paraId="4AC52F9F" w14:textId="77777777" w:rsidR="00A2299D" w:rsidRDefault="00A229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0D642" w14:textId="77777777" w:rsidR="00A2299D" w:rsidRDefault="00A2299D" w:rsidP="00A2299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AC7B7" w14:textId="77777777" w:rsidR="00CC6AEA" w:rsidRDefault="00CC6AEA" w:rsidP="00A2299D">
      <w:r>
        <w:separator/>
      </w:r>
    </w:p>
  </w:footnote>
  <w:footnote w:type="continuationSeparator" w:id="0">
    <w:p w14:paraId="25E608E9" w14:textId="77777777" w:rsidR="00CC6AEA" w:rsidRDefault="00CC6AEA" w:rsidP="00A22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304"/>
    <w:multiLevelType w:val="hybridMultilevel"/>
    <w:tmpl w:val="A588EEE6"/>
    <w:lvl w:ilvl="0" w:tplc="8FBCA588">
      <w:start w:val="1"/>
      <w:numFmt w:val="bullet"/>
      <w:pStyle w:val="ListParagraph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618F4"/>
    <w:multiLevelType w:val="hybridMultilevel"/>
    <w:tmpl w:val="99909BB8"/>
    <w:lvl w:ilvl="0" w:tplc="405EA8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B121A"/>
    <w:multiLevelType w:val="hybridMultilevel"/>
    <w:tmpl w:val="6B3A1B90"/>
    <w:lvl w:ilvl="0" w:tplc="1EF60E0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7549A"/>
    <w:multiLevelType w:val="hybridMultilevel"/>
    <w:tmpl w:val="C57803CE"/>
    <w:lvl w:ilvl="0" w:tplc="BD8C5C1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390B8D"/>
    <w:multiLevelType w:val="hybridMultilevel"/>
    <w:tmpl w:val="32B6F4F8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C0A33"/>
    <w:multiLevelType w:val="hybridMultilevel"/>
    <w:tmpl w:val="05E6C334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E272D"/>
    <w:multiLevelType w:val="hybridMultilevel"/>
    <w:tmpl w:val="AA1C9722"/>
    <w:lvl w:ilvl="0" w:tplc="92ECD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6D0916"/>
    <w:multiLevelType w:val="hybridMultilevel"/>
    <w:tmpl w:val="7930CC4C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C20F31"/>
    <w:multiLevelType w:val="hybridMultilevel"/>
    <w:tmpl w:val="DA56D216"/>
    <w:lvl w:ilvl="0" w:tplc="4300A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024FBB"/>
    <w:multiLevelType w:val="hybridMultilevel"/>
    <w:tmpl w:val="C082B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D2933"/>
    <w:multiLevelType w:val="hybridMultilevel"/>
    <w:tmpl w:val="E0CED9F6"/>
    <w:lvl w:ilvl="0" w:tplc="BAEC79B6">
      <w:start w:val="1"/>
      <w:numFmt w:val="decimal"/>
      <w:lvlText w:val="%1)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1" w15:restartNumberingAfterBreak="0">
    <w:nsid w:val="28EA5C1C"/>
    <w:multiLevelType w:val="hybridMultilevel"/>
    <w:tmpl w:val="E33AB5D0"/>
    <w:lvl w:ilvl="0" w:tplc="BCBE5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E418FC"/>
    <w:multiLevelType w:val="hybridMultilevel"/>
    <w:tmpl w:val="A4A02C46"/>
    <w:lvl w:ilvl="0" w:tplc="AF641CC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095918"/>
    <w:multiLevelType w:val="hybridMultilevel"/>
    <w:tmpl w:val="505A1B2E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90451"/>
    <w:multiLevelType w:val="hybridMultilevel"/>
    <w:tmpl w:val="149022DC"/>
    <w:lvl w:ilvl="0" w:tplc="475E781A">
      <w:start w:val="4"/>
      <w:numFmt w:val="decimal"/>
      <w:lvlText w:val="%1"/>
      <w:lvlJc w:val="left"/>
      <w:pPr>
        <w:ind w:left="1069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445DD2"/>
    <w:multiLevelType w:val="hybridMultilevel"/>
    <w:tmpl w:val="FFCCD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0B2ED6"/>
    <w:multiLevelType w:val="hybridMultilevel"/>
    <w:tmpl w:val="0018DC98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8A0BA4"/>
    <w:multiLevelType w:val="hybridMultilevel"/>
    <w:tmpl w:val="ABEAB13C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0E360F"/>
    <w:multiLevelType w:val="hybridMultilevel"/>
    <w:tmpl w:val="4EBACCEE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70C02"/>
    <w:multiLevelType w:val="hybridMultilevel"/>
    <w:tmpl w:val="951498C6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892F61"/>
    <w:multiLevelType w:val="hybridMultilevel"/>
    <w:tmpl w:val="A12A4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A36DF1"/>
    <w:multiLevelType w:val="hybridMultilevel"/>
    <w:tmpl w:val="D17E6436"/>
    <w:lvl w:ilvl="0" w:tplc="640E03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0F143A"/>
    <w:multiLevelType w:val="hybridMultilevel"/>
    <w:tmpl w:val="67664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1B0E34"/>
    <w:multiLevelType w:val="hybridMultilevel"/>
    <w:tmpl w:val="3812520A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A66531"/>
    <w:multiLevelType w:val="hybridMultilevel"/>
    <w:tmpl w:val="E3C23A0C"/>
    <w:lvl w:ilvl="0" w:tplc="7700D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615874"/>
    <w:multiLevelType w:val="hybridMultilevel"/>
    <w:tmpl w:val="396E7888"/>
    <w:lvl w:ilvl="0" w:tplc="2444B660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6" w15:restartNumberingAfterBreak="0">
    <w:nsid w:val="6B2413E2"/>
    <w:multiLevelType w:val="hybridMultilevel"/>
    <w:tmpl w:val="096CBF86"/>
    <w:lvl w:ilvl="0" w:tplc="2444B66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BB53E8E"/>
    <w:multiLevelType w:val="hybridMultilevel"/>
    <w:tmpl w:val="2E24898C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D1059A"/>
    <w:multiLevelType w:val="hybridMultilevel"/>
    <w:tmpl w:val="44FE4D4A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04111E"/>
    <w:multiLevelType w:val="hybridMultilevel"/>
    <w:tmpl w:val="D16A5B72"/>
    <w:lvl w:ilvl="0" w:tplc="2444B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2581118">
    <w:abstractNumId w:val="24"/>
  </w:num>
  <w:num w:numId="2" w16cid:durableId="1738429692">
    <w:abstractNumId w:val="26"/>
  </w:num>
  <w:num w:numId="3" w16cid:durableId="625283371">
    <w:abstractNumId w:val="23"/>
  </w:num>
  <w:num w:numId="4" w16cid:durableId="394940536">
    <w:abstractNumId w:val="7"/>
  </w:num>
  <w:num w:numId="5" w16cid:durableId="1045065961">
    <w:abstractNumId w:val="19"/>
  </w:num>
  <w:num w:numId="6" w16cid:durableId="573466933">
    <w:abstractNumId w:val="5"/>
  </w:num>
  <w:num w:numId="7" w16cid:durableId="1125736319">
    <w:abstractNumId w:val="25"/>
  </w:num>
  <w:num w:numId="8" w16cid:durableId="1536380643">
    <w:abstractNumId w:val="4"/>
  </w:num>
  <w:num w:numId="9" w16cid:durableId="1401101891">
    <w:abstractNumId w:val="18"/>
  </w:num>
  <w:num w:numId="10" w16cid:durableId="1196962471">
    <w:abstractNumId w:val="16"/>
  </w:num>
  <w:num w:numId="11" w16cid:durableId="2140495041">
    <w:abstractNumId w:val="27"/>
  </w:num>
  <w:num w:numId="12" w16cid:durableId="507796691">
    <w:abstractNumId w:val="29"/>
  </w:num>
  <w:num w:numId="13" w16cid:durableId="1999535829">
    <w:abstractNumId w:val="14"/>
  </w:num>
  <w:num w:numId="14" w16cid:durableId="1943874594">
    <w:abstractNumId w:val="12"/>
  </w:num>
  <w:num w:numId="15" w16cid:durableId="1897281574">
    <w:abstractNumId w:val="1"/>
  </w:num>
  <w:num w:numId="16" w16cid:durableId="575282513">
    <w:abstractNumId w:val="3"/>
  </w:num>
  <w:num w:numId="17" w16cid:durableId="1910190267">
    <w:abstractNumId w:val="22"/>
  </w:num>
  <w:num w:numId="18" w16cid:durableId="2129011490">
    <w:abstractNumId w:val="9"/>
  </w:num>
  <w:num w:numId="19" w16cid:durableId="2057584276">
    <w:abstractNumId w:val="8"/>
  </w:num>
  <w:num w:numId="20" w16cid:durableId="1325161053">
    <w:abstractNumId w:val="6"/>
  </w:num>
  <w:num w:numId="21" w16cid:durableId="864440523">
    <w:abstractNumId w:val="17"/>
  </w:num>
  <w:num w:numId="22" w16cid:durableId="1671786741">
    <w:abstractNumId w:val="13"/>
  </w:num>
  <w:num w:numId="23" w16cid:durableId="479076284">
    <w:abstractNumId w:val="2"/>
  </w:num>
  <w:num w:numId="24" w16cid:durableId="423764106">
    <w:abstractNumId w:val="10"/>
  </w:num>
  <w:num w:numId="25" w16cid:durableId="1761632533">
    <w:abstractNumId w:val="21"/>
  </w:num>
  <w:num w:numId="26" w16cid:durableId="1014694302">
    <w:abstractNumId w:val="20"/>
  </w:num>
  <w:num w:numId="27" w16cid:durableId="9180930">
    <w:abstractNumId w:val="15"/>
  </w:num>
  <w:num w:numId="28" w16cid:durableId="657925632">
    <w:abstractNumId w:val="0"/>
  </w:num>
  <w:num w:numId="29" w16cid:durableId="880089399">
    <w:abstractNumId w:val="0"/>
    <w:lvlOverride w:ilvl="0">
      <w:startOverride w:val="1"/>
    </w:lvlOverride>
  </w:num>
  <w:num w:numId="30" w16cid:durableId="1287542605">
    <w:abstractNumId w:val="28"/>
  </w:num>
  <w:num w:numId="31" w16cid:durableId="1615163616">
    <w:abstractNumId w:val="0"/>
    <w:lvlOverride w:ilvl="0">
      <w:startOverride w:val="1"/>
    </w:lvlOverride>
  </w:num>
  <w:num w:numId="32" w16cid:durableId="489953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6"/>
    <w:rsid w:val="00006EA7"/>
    <w:rsid w:val="00007424"/>
    <w:rsid w:val="00007552"/>
    <w:rsid w:val="00010122"/>
    <w:rsid w:val="000170E2"/>
    <w:rsid w:val="00017E78"/>
    <w:rsid w:val="0002660E"/>
    <w:rsid w:val="000269D9"/>
    <w:rsid w:val="00032DDB"/>
    <w:rsid w:val="00032E6C"/>
    <w:rsid w:val="00040E5F"/>
    <w:rsid w:val="00045780"/>
    <w:rsid w:val="000561F8"/>
    <w:rsid w:val="000603A7"/>
    <w:rsid w:val="00066D7E"/>
    <w:rsid w:val="00080963"/>
    <w:rsid w:val="0008423F"/>
    <w:rsid w:val="00085745"/>
    <w:rsid w:val="00092207"/>
    <w:rsid w:val="000928A6"/>
    <w:rsid w:val="00095E1E"/>
    <w:rsid w:val="00096047"/>
    <w:rsid w:val="000A5630"/>
    <w:rsid w:val="000B010A"/>
    <w:rsid w:val="000B7524"/>
    <w:rsid w:val="000D6448"/>
    <w:rsid w:val="000E111C"/>
    <w:rsid w:val="000E6989"/>
    <w:rsid w:val="000E6A90"/>
    <w:rsid w:val="000F5742"/>
    <w:rsid w:val="00114123"/>
    <w:rsid w:val="00115FAA"/>
    <w:rsid w:val="00132F02"/>
    <w:rsid w:val="00140272"/>
    <w:rsid w:val="00142DAE"/>
    <w:rsid w:val="00152E8D"/>
    <w:rsid w:val="001563FC"/>
    <w:rsid w:val="00167F4C"/>
    <w:rsid w:val="00176E6E"/>
    <w:rsid w:val="00181CC3"/>
    <w:rsid w:val="00183C88"/>
    <w:rsid w:val="00191F65"/>
    <w:rsid w:val="001932D4"/>
    <w:rsid w:val="001A04A9"/>
    <w:rsid w:val="001A1AC4"/>
    <w:rsid w:val="001A2EFF"/>
    <w:rsid w:val="001B115C"/>
    <w:rsid w:val="001B2CCE"/>
    <w:rsid w:val="001C6CFE"/>
    <w:rsid w:val="001D03CD"/>
    <w:rsid w:val="001D06CE"/>
    <w:rsid w:val="001F342F"/>
    <w:rsid w:val="001F400C"/>
    <w:rsid w:val="001F4762"/>
    <w:rsid w:val="00202EB9"/>
    <w:rsid w:val="002070BF"/>
    <w:rsid w:val="002139BB"/>
    <w:rsid w:val="00217998"/>
    <w:rsid w:val="00221C38"/>
    <w:rsid w:val="00233ED2"/>
    <w:rsid w:val="0023434D"/>
    <w:rsid w:val="00241D19"/>
    <w:rsid w:val="00241D6F"/>
    <w:rsid w:val="00250E06"/>
    <w:rsid w:val="00257793"/>
    <w:rsid w:val="00261C01"/>
    <w:rsid w:val="0027568A"/>
    <w:rsid w:val="00281A69"/>
    <w:rsid w:val="00283C00"/>
    <w:rsid w:val="00290EBC"/>
    <w:rsid w:val="002A5716"/>
    <w:rsid w:val="002B063C"/>
    <w:rsid w:val="002C3B8E"/>
    <w:rsid w:val="002D1793"/>
    <w:rsid w:val="002E621D"/>
    <w:rsid w:val="002F3161"/>
    <w:rsid w:val="00307AA2"/>
    <w:rsid w:val="00320789"/>
    <w:rsid w:val="003329E2"/>
    <w:rsid w:val="0033674E"/>
    <w:rsid w:val="00337805"/>
    <w:rsid w:val="00337B50"/>
    <w:rsid w:val="00340C14"/>
    <w:rsid w:val="0034566F"/>
    <w:rsid w:val="00350F72"/>
    <w:rsid w:val="003518B2"/>
    <w:rsid w:val="003520A5"/>
    <w:rsid w:val="00362148"/>
    <w:rsid w:val="00362D20"/>
    <w:rsid w:val="00362F93"/>
    <w:rsid w:val="00365843"/>
    <w:rsid w:val="00366A97"/>
    <w:rsid w:val="00371DEE"/>
    <w:rsid w:val="00380C6F"/>
    <w:rsid w:val="00382E58"/>
    <w:rsid w:val="00386951"/>
    <w:rsid w:val="00394460"/>
    <w:rsid w:val="003A3EB3"/>
    <w:rsid w:val="003A3FBF"/>
    <w:rsid w:val="003C4D95"/>
    <w:rsid w:val="003C55F4"/>
    <w:rsid w:val="003E0693"/>
    <w:rsid w:val="003E23BA"/>
    <w:rsid w:val="003E66AF"/>
    <w:rsid w:val="003E6853"/>
    <w:rsid w:val="003F12A1"/>
    <w:rsid w:val="003F79E4"/>
    <w:rsid w:val="004019BC"/>
    <w:rsid w:val="00401A3D"/>
    <w:rsid w:val="00404972"/>
    <w:rsid w:val="0042617F"/>
    <w:rsid w:val="00426743"/>
    <w:rsid w:val="00446F22"/>
    <w:rsid w:val="00450297"/>
    <w:rsid w:val="0045219F"/>
    <w:rsid w:val="00452B5A"/>
    <w:rsid w:val="004552B9"/>
    <w:rsid w:val="004562AB"/>
    <w:rsid w:val="004571AC"/>
    <w:rsid w:val="00462C60"/>
    <w:rsid w:val="004642AF"/>
    <w:rsid w:val="004649CC"/>
    <w:rsid w:val="004675A9"/>
    <w:rsid w:val="00472183"/>
    <w:rsid w:val="00474027"/>
    <w:rsid w:val="00485730"/>
    <w:rsid w:val="00486A6D"/>
    <w:rsid w:val="004A738C"/>
    <w:rsid w:val="004B2137"/>
    <w:rsid w:val="004B2BD9"/>
    <w:rsid w:val="004B38B0"/>
    <w:rsid w:val="004B3991"/>
    <w:rsid w:val="004B78D2"/>
    <w:rsid w:val="004C6707"/>
    <w:rsid w:val="004C73AB"/>
    <w:rsid w:val="004C7695"/>
    <w:rsid w:val="004D46DC"/>
    <w:rsid w:val="004D5AD0"/>
    <w:rsid w:val="004D76BE"/>
    <w:rsid w:val="004E055B"/>
    <w:rsid w:val="004E58DE"/>
    <w:rsid w:val="004E5DDA"/>
    <w:rsid w:val="004E63FB"/>
    <w:rsid w:val="004F0D7B"/>
    <w:rsid w:val="004F74CC"/>
    <w:rsid w:val="004F7A32"/>
    <w:rsid w:val="005053D1"/>
    <w:rsid w:val="0051321A"/>
    <w:rsid w:val="00513BA2"/>
    <w:rsid w:val="00514D1E"/>
    <w:rsid w:val="0052131A"/>
    <w:rsid w:val="005316BE"/>
    <w:rsid w:val="00531FB0"/>
    <w:rsid w:val="00535A91"/>
    <w:rsid w:val="005565F3"/>
    <w:rsid w:val="0057278D"/>
    <w:rsid w:val="00574156"/>
    <w:rsid w:val="00580579"/>
    <w:rsid w:val="00590C3E"/>
    <w:rsid w:val="005925F9"/>
    <w:rsid w:val="005B0ADB"/>
    <w:rsid w:val="005B20D8"/>
    <w:rsid w:val="005B5610"/>
    <w:rsid w:val="005B61C0"/>
    <w:rsid w:val="005C4002"/>
    <w:rsid w:val="005C59D1"/>
    <w:rsid w:val="005E2032"/>
    <w:rsid w:val="005E7222"/>
    <w:rsid w:val="005F53A7"/>
    <w:rsid w:val="005F5A89"/>
    <w:rsid w:val="005F6644"/>
    <w:rsid w:val="006017C1"/>
    <w:rsid w:val="00603DEA"/>
    <w:rsid w:val="00617779"/>
    <w:rsid w:val="00631E77"/>
    <w:rsid w:val="00644311"/>
    <w:rsid w:val="00647467"/>
    <w:rsid w:val="006506F1"/>
    <w:rsid w:val="00663471"/>
    <w:rsid w:val="006646A3"/>
    <w:rsid w:val="0066480A"/>
    <w:rsid w:val="0067341E"/>
    <w:rsid w:val="00676537"/>
    <w:rsid w:val="006814BE"/>
    <w:rsid w:val="00682B6B"/>
    <w:rsid w:val="006830FC"/>
    <w:rsid w:val="006916E7"/>
    <w:rsid w:val="0069420C"/>
    <w:rsid w:val="00694947"/>
    <w:rsid w:val="006A0377"/>
    <w:rsid w:val="006A7CEE"/>
    <w:rsid w:val="006B079D"/>
    <w:rsid w:val="006E209F"/>
    <w:rsid w:val="006E21F1"/>
    <w:rsid w:val="006E4D71"/>
    <w:rsid w:val="006E51FA"/>
    <w:rsid w:val="006E7EDD"/>
    <w:rsid w:val="006F6C7A"/>
    <w:rsid w:val="00702AA1"/>
    <w:rsid w:val="00710DE6"/>
    <w:rsid w:val="007216BF"/>
    <w:rsid w:val="007258A9"/>
    <w:rsid w:val="00727235"/>
    <w:rsid w:val="00727A78"/>
    <w:rsid w:val="00730D3F"/>
    <w:rsid w:val="007375E1"/>
    <w:rsid w:val="007404C1"/>
    <w:rsid w:val="007417CE"/>
    <w:rsid w:val="00744904"/>
    <w:rsid w:val="00744B5D"/>
    <w:rsid w:val="0074637F"/>
    <w:rsid w:val="007510E3"/>
    <w:rsid w:val="00754FD6"/>
    <w:rsid w:val="0075501D"/>
    <w:rsid w:val="00770A67"/>
    <w:rsid w:val="0077131A"/>
    <w:rsid w:val="00776FAA"/>
    <w:rsid w:val="0078307F"/>
    <w:rsid w:val="00787F8B"/>
    <w:rsid w:val="00790381"/>
    <w:rsid w:val="0079360D"/>
    <w:rsid w:val="007B37FA"/>
    <w:rsid w:val="007C2FB1"/>
    <w:rsid w:val="007C3276"/>
    <w:rsid w:val="007C6D58"/>
    <w:rsid w:val="007D0F9D"/>
    <w:rsid w:val="007D6B96"/>
    <w:rsid w:val="007E3B8E"/>
    <w:rsid w:val="008068FC"/>
    <w:rsid w:val="00817120"/>
    <w:rsid w:val="008328E7"/>
    <w:rsid w:val="00842DAC"/>
    <w:rsid w:val="0084616F"/>
    <w:rsid w:val="00846B7E"/>
    <w:rsid w:val="00847BF6"/>
    <w:rsid w:val="008526FA"/>
    <w:rsid w:val="008541C3"/>
    <w:rsid w:val="00857E03"/>
    <w:rsid w:val="0087590A"/>
    <w:rsid w:val="0088121E"/>
    <w:rsid w:val="00885CB2"/>
    <w:rsid w:val="00894231"/>
    <w:rsid w:val="008A145C"/>
    <w:rsid w:val="008A2C62"/>
    <w:rsid w:val="008A7FAB"/>
    <w:rsid w:val="008B0FFD"/>
    <w:rsid w:val="008C2B23"/>
    <w:rsid w:val="008C2DC6"/>
    <w:rsid w:val="008D09BF"/>
    <w:rsid w:val="008D27CE"/>
    <w:rsid w:val="008D4663"/>
    <w:rsid w:val="008D6029"/>
    <w:rsid w:val="008D68DC"/>
    <w:rsid w:val="008E17D5"/>
    <w:rsid w:val="008F1A48"/>
    <w:rsid w:val="008F4024"/>
    <w:rsid w:val="008F7EE3"/>
    <w:rsid w:val="00900396"/>
    <w:rsid w:val="009014D1"/>
    <w:rsid w:val="00903C7C"/>
    <w:rsid w:val="00907CB7"/>
    <w:rsid w:val="00917317"/>
    <w:rsid w:val="00923221"/>
    <w:rsid w:val="009236B0"/>
    <w:rsid w:val="009433C0"/>
    <w:rsid w:val="0094769B"/>
    <w:rsid w:val="00951656"/>
    <w:rsid w:val="009551E8"/>
    <w:rsid w:val="00962519"/>
    <w:rsid w:val="00974DA8"/>
    <w:rsid w:val="00975EEC"/>
    <w:rsid w:val="00977523"/>
    <w:rsid w:val="00977F0C"/>
    <w:rsid w:val="00985C2A"/>
    <w:rsid w:val="009A1EDD"/>
    <w:rsid w:val="009B1778"/>
    <w:rsid w:val="009B233A"/>
    <w:rsid w:val="009C0EB8"/>
    <w:rsid w:val="009C54F9"/>
    <w:rsid w:val="009C7560"/>
    <w:rsid w:val="009D6C7F"/>
    <w:rsid w:val="009E3739"/>
    <w:rsid w:val="009E3A3A"/>
    <w:rsid w:val="00A06B57"/>
    <w:rsid w:val="00A151BE"/>
    <w:rsid w:val="00A16BDF"/>
    <w:rsid w:val="00A2299D"/>
    <w:rsid w:val="00A417F2"/>
    <w:rsid w:val="00A57E64"/>
    <w:rsid w:val="00A715A9"/>
    <w:rsid w:val="00A835DB"/>
    <w:rsid w:val="00A83AB7"/>
    <w:rsid w:val="00A919E1"/>
    <w:rsid w:val="00A91F8B"/>
    <w:rsid w:val="00A9315D"/>
    <w:rsid w:val="00AB55F0"/>
    <w:rsid w:val="00AC03B7"/>
    <w:rsid w:val="00B00373"/>
    <w:rsid w:val="00B01446"/>
    <w:rsid w:val="00B024DA"/>
    <w:rsid w:val="00B117A0"/>
    <w:rsid w:val="00B11E0A"/>
    <w:rsid w:val="00B12373"/>
    <w:rsid w:val="00B302EA"/>
    <w:rsid w:val="00B422FF"/>
    <w:rsid w:val="00B53524"/>
    <w:rsid w:val="00B55470"/>
    <w:rsid w:val="00B61051"/>
    <w:rsid w:val="00B618FC"/>
    <w:rsid w:val="00B63941"/>
    <w:rsid w:val="00B64CFC"/>
    <w:rsid w:val="00B66093"/>
    <w:rsid w:val="00B879F6"/>
    <w:rsid w:val="00BA0513"/>
    <w:rsid w:val="00BB0CAF"/>
    <w:rsid w:val="00BB2F15"/>
    <w:rsid w:val="00BC4A6A"/>
    <w:rsid w:val="00BF2FEA"/>
    <w:rsid w:val="00BF3521"/>
    <w:rsid w:val="00C00097"/>
    <w:rsid w:val="00C004B6"/>
    <w:rsid w:val="00C102B6"/>
    <w:rsid w:val="00C14EE6"/>
    <w:rsid w:val="00C16260"/>
    <w:rsid w:val="00C34E60"/>
    <w:rsid w:val="00C35A7E"/>
    <w:rsid w:val="00C71335"/>
    <w:rsid w:val="00C86BC1"/>
    <w:rsid w:val="00C9760E"/>
    <w:rsid w:val="00CB28FE"/>
    <w:rsid w:val="00CB3970"/>
    <w:rsid w:val="00CC2F9C"/>
    <w:rsid w:val="00CC3886"/>
    <w:rsid w:val="00CC6AEA"/>
    <w:rsid w:val="00CE5849"/>
    <w:rsid w:val="00CF1507"/>
    <w:rsid w:val="00CF3DB7"/>
    <w:rsid w:val="00D02BAC"/>
    <w:rsid w:val="00D17557"/>
    <w:rsid w:val="00D21138"/>
    <w:rsid w:val="00D23218"/>
    <w:rsid w:val="00D27DE2"/>
    <w:rsid w:val="00D30BF5"/>
    <w:rsid w:val="00D36ACC"/>
    <w:rsid w:val="00D37FFA"/>
    <w:rsid w:val="00D43C75"/>
    <w:rsid w:val="00D715F0"/>
    <w:rsid w:val="00D76D9D"/>
    <w:rsid w:val="00D85C5C"/>
    <w:rsid w:val="00D90C7D"/>
    <w:rsid w:val="00D90EAF"/>
    <w:rsid w:val="00D92381"/>
    <w:rsid w:val="00D97CCE"/>
    <w:rsid w:val="00DA21BE"/>
    <w:rsid w:val="00DA3C8E"/>
    <w:rsid w:val="00DA766D"/>
    <w:rsid w:val="00DB1396"/>
    <w:rsid w:val="00DB2CEF"/>
    <w:rsid w:val="00DE6079"/>
    <w:rsid w:val="00DE6D56"/>
    <w:rsid w:val="00DF4F71"/>
    <w:rsid w:val="00DF6B2B"/>
    <w:rsid w:val="00E11106"/>
    <w:rsid w:val="00E13F76"/>
    <w:rsid w:val="00E163AF"/>
    <w:rsid w:val="00E20E03"/>
    <w:rsid w:val="00E2352F"/>
    <w:rsid w:val="00E25E1C"/>
    <w:rsid w:val="00E26914"/>
    <w:rsid w:val="00E33DF7"/>
    <w:rsid w:val="00E41F52"/>
    <w:rsid w:val="00E50192"/>
    <w:rsid w:val="00E5049C"/>
    <w:rsid w:val="00E532FC"/>
    <w:rsid w:val="00E70139"/>
    <w:rsid w:val="00E702D9"/>
    <w:rsid w:val="00E7135F"/>
    <w:rsid w:val="00E73EFE"/>
    <w:rsid w:val="00E752F5"/>
    <w:rsid w:val="00E8079C"/>
    <w:rsid w:val="00E919EA"/>
    <w:rsid w:val="00E92743"/>
    <w:rsid w:val="00E957D0"/>
    <w:rsid w:val="00E96733"/>
    <w:rsid w:val="00E97E13"/>
    <w:rsid w:val="00EB14FC"/>
    <w:rsid w:val="00EC645C"/>
    <w:rsid w:val="00EC728D"/>
    <w:rsid w:val="00ED61D1"/>
    <w:rsid w:val="00EE13DA"/>
    <w:rsid w:val="00EF01EC"/>
    <w:rsid w:val="00EF0C7F"/>
    <w:rsid w:val="00EF28D9"/>
    <w:rsid w:val="00EF5A6C"/>
    <w:rsid w:val="00F065EC"/>
    <w:rsid w:val="00F07E35"/>
    <w:rsid w:val="00F11132"/>
    <w:rsid w:val="00F1540B"/>
    <w:rsid w:val="00F21F54"/>
    <w:rsid w:val="00F2295F"/>
    <w:rsid w:val="00F31848"/>
    <w:rsid w:val="00F332EF"/>
    <w:rsid w:val="00F44807"/>
    <w:rsid w:val="00F47733"/>
    <w:rsid w:val="00F56AB4"/>
    <w:rsid w:val="00F829AC"/>
    <w:rsid w:val="00F96E1E"/>
    <w:rsid w:val="00FA15CE"/>
    <w:rsid w:val="00FA2A3F"/>
    <w:rsid w:val="00FA3700"/>
    <w:rsid w:val="00FB5072"/>
    <w:rsid w:val="00FC1571"/>
    <w:rsid w:val="00FC699C"/>
    <w:rsid w:val="00FD11BD"/>
    <w:rsid w:val="00FD5414"/>
    <w:rsid w:val="00FD64C3"/>
    <w:rsid w:val="00FE3175"/>
    <w:rsid w:val="00FE47BE"/>
    <w:rsid w:val="00FF05EB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2A423"/>
  <w15:chartTrackingRefBased/>
  <w15:docId w15:val="{C1B294C2-2496-42AA-ABD7-41AE37D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9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Разделы"/>
    <w:basedOn w:val="Normal"/>
    <w:next w:val="Normal"/>
    <w:link w:val="Heading1Char"/>
    <w:uiPriority w:val="9"/>
    <w:qFormat/>
    <w:rsid w:val="00380C6F"/>
    <w:pPr>
      <w:keepNext/>
      <w:keepLines/>
      <w:ind w:left="993" w:hanging="284"/>
      <w:outlineLvl w:val="0"/>
    </w:pPr>
    <w:rPr>
      <w:rFonts w:eastAsia="Times New Roman" w:cstheme="majorBidi"/>
      <w:b/>
      <w:caps/>
      <w:sz w:val="32"/>
      <w:szCs w:val="32"/>
      <w:lang w:eastAsia="ru-RU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6F6C7A"/>
    <w:pPr>
      <w:keepNext/>
      <w:keepLines/>
      <w:ind w:left="1134" w:hanging="425"/>
      <w:jc w:val="left"/>
      <w:outlineLvl w:val="1"/>
    </w:pPr>
    <w:rPr>
      <w:rFonts w:eastAsiaTheme="majorEastAsia" w:cstheme="majorBidi"/>
      <w:b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ы Char"/>
    <w:basedOn w:val="DefaultParagraphFont"/>
    <w:link w:val="Heading1"/>
    <w:uiPriority w:val="9"/>
    <w:rsid w:val="00380C6F"/>
    <w:rPr>
      <w:rFonts w:ascii="Times New Roman" w:eastAsia="Times New Roman" w:hAnsi="Times New Roman" w:cstheme="majorBidi"/>
      <w:b/>
      <w:caps/>
      <w:sz w:val="32"/>
      <w:szCs w:val="32"/>
      <w:lang w:eastAsia="ru-RU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6F6C7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F400C"/>
    <w:pPr>
      <w:numPr>
        <w:numId w:val="28"/>
      </w:numPr>
      <w:contextualSpacing/>
    </w:pPr>
    <w:rPr>
      <w:lang w:eastAsia="ru-RU"/>
    </w:rPr>
  </w:style>
  <w:style w:type="table" w:styleId="TableGrid">
    <w:name w:val="Table Grid"/>
    <w:basedOn w:val="TableNormal"/>
    <w:uiPriority w:val="39"/>
    <w:rsid w:val="0050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91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Рисунки"/>
    <w:basedOn w:val="Normal"/>
    <w:link w:val="a0"/>
    <w:qFormat/>
    <w:rsid w:val="004562AB"/>
    <w:pPr>
      <w:ind w:firstLine="0"/>
      <w:jc w:val="center"/>
    </w:pPr>
    <w:rPr>
      <w:lang w:eastAsia="ru-RU"/>
    </w:rPr>
  </w:style>
  <w:style w:type="character" w:customStyle="1" w:styleId="a0">
    <w:name w:val="Рисунки Знак"/>
    <w:basedOn w:val="DefaultParagraphFont"/>
    <w:link w:val="a"/>
    <w:rsid w:val="004562AB"/>
    <w:rPr>
      <w:rFonts w:ascii="Times New Roman" w:hAnsi="Times New Roman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229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99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229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99D"/>
    <w:rPr>
      <w:rFonts w:ascii="Times New Roman" w:hAnsi="Times New Roman"/>
      <w:sz w:val="28"/>
    </w:rPr>
  </w:style>
  <w:style w:type="table" w:customStyle="1" w:styleId="TableGrid0">
    <w:name w:val="TableGrid"/>
    <w:rsid w:val="00257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6017C1"/>
    <w:pPr>
      <w:tabs>
        <w:tab w:val="left" w:pos="4080"/>
      </w:tabs>
      <w:ind w:firstLine="0"/>
      <w:contextualSpacing/>
      <w:jc w:val="left"/>
    </w:pPr>
    <w:rPr>
      <w:rFonts w:ascii="Consolas" w:hAnsi="Consolas"/>
      <w:noProof/>
      <w:spacing w:val="-8"/>
      <w:sz w:val="20"/>
    </w:rPr>
  </w:style>
  <w:style w:type="character" w:styleId="Hyperlink">
    <w:name w:val="Hyperlink"/>
    <w:basedOn w:val="DefaultParagraphFont"/>
    <w:uiPriority w:val="99"/>
    <w:unhideWhenUsed/>
    <w:rsid w:val="00401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vagrant/tutorials" TargetMode="External"/><Relationship Id="rId13" Type="http://schemas.openxmlformats.org/officeDocument/2006/relationships/hyperlink" Target="https://friendsofvagrant.github.io/v1/docs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igzag-talon-29c.notion.site/Vagrant-a569198bd62e462daa9fd1dc09db0d9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zigzag-talon-29c.notion.site/DevOps-c6c22293a858426892fe9633a1e3c53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0HVukklzCQ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igzag-talon-29c.notion.site/DevOps-c6c22293a858426892fe9633a1e3c53b" TargetMode="External"/><Relationship Id="rId10" Type="http://schemas.openxmlformats.org/officeDocument/2006/relationships/hyperlink" Target="https://app.vagrantup.com/bento/boxes/ubuntu-24.0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vagrant/docs/vagrantfile/tips" TargetMode="External"/><Relationship Id="rId14" Type="http://schemas.openxmlformats.org/officeDocument/2006/relationships/hyperlink" Target="https://en.wikipedia.org/wiki/VMware_Fus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ipErr\Documents\Custom%20Office%20Templates\LW%20Template%20NEW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8E02-DDEB-460B-A986-76BD385D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LW Template NEW</Template>
  <TotalTime>189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IZipErr</dc:creator>
  <cp:keywords/>
  <dc:description/>
  <cp:lastModifiedBy>Kanstantsin Babitsky</cp:lastModifiedBy>
  <cp:revision>14</cp:revision>
  <dcterms:created xsi:type="dcterms:W3CDTF">2024-06-11T07:00:00Z</dcterms:created>
  <dcterms:modified xsi:type="dcterms:W3CDTF">2024-06-18T07:19:00Z</dcterms:modified>
</cp:coreProperties>
</file>